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BAABA" w14:textId="77777777" w:rsidR="001F0E59" w:rsidRDefault="00511C0F">
      <w:pPr>
        <w:pStyle w:val="Name"/>
      </w:pPr>
      <w:r>
        <w:t>Joseph</w:t>
      </w:r>
    </w:p>
    <w:p w14:paraId="195192DD" w14:textId="77777777" w:rsidR="00511C0F" w:rsidRDefault="00511C0F">
      <w:pPr>
        <w:pStyle w:val="Name"/>
      </w:pPr>
      <w:r>
        <w:t>Bloggs</w:t>
      </w:r>
    </w:p>
    <w:p w14:paraId="697BF456" w14:textId="77777777" w:rsidR="001F0E59" w:rsidRDefault="00511C0F">
      <w:pPr>
        <w:pStyle w:val="ContactInfo"/>
      </w:pPr>
      <w:r>
        <w:t>1 Smith St, Dunedin | (03) 477 4774 | xboxfiend512@hotmail.com</w:t>
      </w:r>
    </w:p>
    <w:p w14:paraId="53596F18" w14:textId="77777777" w:rsidR="001F0E59" w:rsidRDefault="00BD4A3C">
      <w:pPr>
        <w:pStyle w:val="Heading1"/>
      </w:pPr>
      <w:r>
        <w:t>Personal Summary</w:t>
      </w:r>
    </w:p>
    <w:p w14:paraId="2907BC1E" w14:textId="77777777" w:rsidR="001F0E59" w:rsidRDefault="00511C0F">
      <w:pPr>
        <w:spacing w:after="180"/>
      </w:pPr>
      <w:r>
        <w:t xml:space="preserve">I am great with people because I can communicate well and I am very friendly, as well as having good manners. I am very reliable, I always turn up on time, I’m honest and </w:t>
      </w:r>
      <w:proofErr w:type="spellStart"/>
      <w:r>
        <w:t>hard working</w:t>
      </w:r>
      <w:proofErr w:type="spellEnd"/>
      <w:r>
        <w:t xml:space="preserve"> and I enjoy working with people. </w:t>
      </w:r>
      <w:r w:rsidR="00BD4A3C">
        <w:t>I have a very positive attitude and I enjoy making a difference and making the most of every opportunity.</w:t>
      </w:r>
    </w:p>
    <w:p w14:paraId="28C8A0EB" w14:textId="77777777" w:rsidR="00A42B07" w:rsidRDefault="00A42B07">
      <w:pPr>
        <w:spacing w:after="180"/>
      </w:pPr>
      <w:r>
        <w:t>I am currently studying towards a BIT and I am enjoying all my papers. I am doing quite well with my grades and I have not missed a class all of this semester without a medical certificate. I really enjoy learning new things and I take pride in myself to do well.</w:t>
      </w:r>
    </w:p>
    <w:p w14:paraId="33D21EEE" w14:textId="77777777" w:rsidR="00BD4A3C" w:rsidRDefault="00BD4A3C" w:rsidP="00BD4A3C">
      <w:pPr>
        <w:pStyle w:val="Heading1"/>
      </w:pPr>
      <w:r>
        <w:t>Skills list</w:t>
      </w:r>
    </w:p>
    <w:p w14:paraId="1EF955D9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People skills</w:t>
      </w:r>
    </w:p>
    <w:p w14:paraId="5E5F20F3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Good communication</w:t>
      </w:r>
    </w:p>
    <w:p w14:paraId="027FF02F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Punctuality</w:t>
      </w:r>
    </w:p>
    <w:p w14:paraId="012DEFC1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Honest</w:t>
      </w:r>
    </w:p>
    <w:p w14:paraId="5A5366D4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Trustworthy</w:t>
      </w:r>
    </w:p>
    <w:p w14:paraId="4C9CA7D4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Hard working</w:t>
      </w:r>
    </w:p>
    <w:p w14:paraId="30DF4E6D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Problem solving</w:t>
      </w:r>
    </w:p>
    <w:p w14:paraId="01D08058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Customer focused</w:t>
      </w:r>
    </w:p>
    <w:p w14:paraId="36D87428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Time management</w:t>
      </w:r>
    </w:p>
    <w:p w14:paraId="28ECE140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>Good eye for detail</w:t>
      </w:r>
    </w:p>
    <w:p w14:paraId="228A2001" w14:textId="77777777" w:rsidR="00BD4A3C" w:rsidRDefault="00BD4A3C" w:rsidP="00BD4A3C">
      <w:pPr>
        <w:pStyle w:val="ListParagraph"/>
        <w:numPr>
          <w:ilvl w:val="0"/>
          <w:numId w:val="11"/>
        </w:numPr>
      </w:pPr>
      <w:r>
        <w:t xml:space="preserve">Team </w:t>
      </w:r>
      <w:r w:rsidR="00A42B07">
        <w:t>player</w:t>
      </w:r>
    </w:p>
    <w:p w14:paraId="7C5151E4" w14:textId="689A2EAD" w:rsidR="00457CC2" w:rsidRDefault="00457CC2" w:rsidP="00BD4A3C">
      <w:pPr>
        <w:pStyle w:val="ListParagraph"/>
        <w:numPr>
          <w:ilvl w:val="0"/>
          <w:numId w:val="11"/>
        </w:numPr>
      </w:pPr>
      <w:r>
        <w:t>Well organized</w:t>
      </w:r>
    </w:p>
    <w:p w14:paraId="1029B1CB" w14:textId="3DB4746F" w:rsidR="00457CC2" w:rsidRPr="00BD4A3C" w:rsidRDefault="00457CC2" w:rsidP="00BD4A3C">
      <w:pPr>
        <w:pStyle w:val="ListParagraph"/>
        <w:numPr>
          <w:ilvl w:val="0"/>
          <w:numId w:val="11"/>
        </w:numPr>
      </w:pPr>
      <w:r>
        <w:t xml:space="preserve">Restricted drivers </w:t>
      </w:r>
      <w:r w:rsidR="00F15F06">
        <w:t>license</w:t>
      </w:r>
      <w:bookmarkStart w:id="0" w:name="_GoBack"/>
      <w:bookmarkEnd w:id="0"/>
    </w:p>
    <w:p w14:paraId="27FA9258" w14:textId="77777777" w:rsidR="001F0E59" w:rsidRDefault="00A266FD">
      <w:pPr>
        <w:pStyle w:val="Heading1"/>
      </w:pPr>
      <w:sdt>
        <w:sdtPr>
          <w:id w:val="-1150367223"/>
          <w:placeholder>
            <w:docPart w:val="35AA7A3A678F1345A9E90085BDA608F7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14:paraId="52CCF47D" w14:textId="77777777" w:rsidR="001F0E59" w:rsidRDefault="00511C0F">
      <w:pPr>
        <w:pStyle w:val="Heading2"/>
      </w:pPr>
      <w:r>
        <w:t>BIT / 2017- still going</w:t>
      </w:r>
    </w:p>
    <w:p w14:paraId="1BCC33EF" w14:textId="77777777" w:rsidR="001F0E59" w:rsidRDefault="00511C0F">
      <w:r>
        <w:t xml:space="preserve">I am studying at Otago Polytech in the BIT and will hopefully graduate in 2019. My subjects are programming, </w:t>
      </w:r>
      <w:proofErr w:type="spellStart"/>
      <w:r>
        <w:t>maths</w:t>
      </w:r>
      <w:proofErr w:type="spellEnd"/>
      <w:r>
        <w:t>, PP1, PC maintenance and systems analysis.</w:t>
      </w:r>
    </w:p>
    <w:p w14:paraId="03F1071C" w14:textId="77777777" w:rsidR="00511C0F" w:rsidRDefault="00511C0F" w:rsidP="00511C0F">
      <w:pPr>
        <w:pStyle w:val="Heading2"/>
      </w:pPr>
      <w:r>
        <w:t>Summer Heights High</w:t>
      </w:r>
      <w:r>
        <w:t xml:space="preserve"> / </w:t>
      </w:r>
      <w:r>
        <w:t>2010-2015</w:t>
      </w:r>
    </w:p>
    <w:p w14:paraId="50AA61E3" w14:textId="3AA18DE7" w:rsidR="00511C0F" w:rsidRDefault="00511C0F" w:rsidP="00511C0F">
      <w:r>
        <w:t>Did NCEA level 3</w:t>
      </w:r>
      <w:r w:rsidR="00F751D8">
        <w:t xml:space="preserve"> in</w:t>
      </w:r>
    </w:p>
    <w:p w14:paraId="0AFFBDE8" w14:textId="3391F183" w:rsidR="00F751D8" w:rsidRDefault="00F751D8" w:rsidP="00F751D8">
      <w:pPr>
        <w:pStyle w:val="ListParagraph"/>
        <w:numPr>
          <w:ilvl w:val="0"/>
          <w:numId w:val="12"/>
        </w:numPr>
      </w:pPr>
      <w:proofErr w:type="spellStart"/>
      <w:r>
        <w:lastRenderedPageBreak/>
        <w:t>Maths</w:t>
      </w:r>
      <w:proofErr w:type="spellEnd"/>
    </w:p>
    <w:p w14:paraId="3CB980E0" w14:textId="51A40D2B" w:rsidR="00F751D8" w:rsidRDefault="00F751D8" w:rsidP="00F751D8">
      <w:pPr>
        <w:pStyle w:val="ListParagraph"/>
        <w:numPr>
          <w:ilvl w:val="0"/>
          <w:numId w:val="12"/>
        </w:numPr>
      </w:pPr>
      <w:r>
        <w:t>Computer Science</w:t>
      </w:r>
    </w:p>
    <w:p w14:paraId="00EAFACC" w14:textId="3BC35C4F" w:rsidR="00F751D8" w:rsidRDefault="00F751D8" w:rsidP="00F751D8">
      <w:pPr>
        <w:pStyle w:val="ListParagraph"/>
        <w:numPr>
          <w:ilvl w:val="0"/>
          <w:numId w:val="12"/>
        </w:numPr>
      </w:pPr>
      <w:r>
        <w:t>English</w:t>
      </w:r>
    </w:p>
    <w:p w14:paraId="1D9A1925" w14:textId="69494323" w:rsidR="00F751D8" w:rsidRDefault="00F751D8" w:rsidP="00F751D8">
      <w:pPr>
        <w:pStyle w:val="ListParagraph"/>
        <w:numPr>
          <w:ilvl w:val="0"/>
          <w:numId w:val="12"/>
        </w:numPr>
      </w:pPr>
      <w:r>
        <w:t>Geography</w:t>
      </w:r>
    </w:p>
    <w:p w14:paraId="50B9218F" w14:textId="62CD97E1" w:rsidR="00F751D8" w:rsidRDefault="00F751D8" w:rsidP="00F751D8">
      <w:pPr>
        <w:pStyle w:val="ListParagraph"/>
        <w:numPr>
          <w:ilvl w:val="0"/>
          <w:numId w:val="12"/>
        </w:numPr>
      </w:pPr>
      <w:r>
        <w:t>Economics</w:t>
      </w:r>
    </w:p>
    <w:p w14:paraId="337A1B74" w14:textId="77777777" w:rsidR="00511C0F" w:rsidRDefault="00511C0F" w:rsidP="00511C0F">
      <w:pPr>
        <w:pStyle w:val="Heading2"/>
      </w:pPr>
      <w:r>
        <w:t>First Aid certificate</w:t>
      </w:r>
      <w:r>
        <w:t xml:space="preserve"> / </w:t>
      </w:r>
      <w:r>
        <w:t>2014</w:t>
      </w:r>
    </w:p>
    <w:p w14:paraId="6E7C10BF" w14:textId="77777777" w:rsidR="00511C0F" w:rsidRDefault="00511C0F" w:rsidP="00511C0F">
      <w:pPr>
        <w:pStyle w:val="Heading2"/>
      </w:pPr>
      <w:r>
        <w:t>Star course hospitality</w:t>
      </w:r>
      <w:r>
        <w:t xml:space="preserve"> / 2015</w:t>
      </w:r>
    </w:p>
    <w:p w14:paraId="289B66E6" w14:textId="77777777" w:rsidR="001F0E59" w:rsidRDefault="00A266FD">
      <w:pPr>
        <w:pStyle w:val="Heading1"/>
      </w:pPr>
      <w:sdt>
        <w:sdtPr>
          <w:id w:val="617349259"/>
          <w:placeholder>
            <w:docPart w:val="EBFA982C5B7C244F8FC08D38E7EE1BF8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6CC7549A" w14:textId="77777777" w:rsidR="001F0E59" w:rsidRDefault="00511C0F">
      <w:pPr>
        <w:pStyle w:val="Heading2"/>
      </w:pPr>
      <w:proofErr w:type="spellStart"/>
      <w:r>
        <w:t>Highgate</w:t>
      </w:r>
      <w:proofErr w:type="spellEnd"/>
      <w:r>
        <w:t xml:space="preserve"> dairy</w:t>
      </w:r>
    </w:p>
    <w:p w14:paraId="360589FD" w14:textId="77777777" w:rsidR="001F0E59" w:rsidRDefault="00BD4A3C">
      <w:pPr>
        <w:pStyle w:val="Heading3"/>
      </w:pPr>
      <w:r>
        <w:t>2013</w:t>
      </w:r>
    </w:p>
    <w:p w14:paraId="0D8B7413" w14:textId="77777777" w:rsidR="001F0E59" w:rsidRDefault="00BD4A3C">
      <w:r>
        <w:t xml:space="preserve">For this job I had to sell </w:t>
      </w:r>
      <w:proofErr w:type="spellStart"/>
      <w:r>
        <w:t>icecream</w:t>
      </w:r>
      <w:proofErr w:type="spellEnd"/>
      <w:r>
        <w:t xml:space="preserve"> and help customers pick </w:t>
      </w:r>
      <w:proofErr w:type="spellStart"/>
      <w:r>
        <w:t>lollies</w:t>
      </w:r>
      <w:proofErr w:type="spellEnd"/>
      <w:r>
        <w:t>. I also had to do the cleaning and close up the till at the end of the day.</w:t>
      </w:r>
    </w:p>
    <w:p w14:paraId="39F0A31E" w14:textId="77777777" w:rsidR="001F0E59" w:rsidRDefault="00A266FD">
      <w:pPr>
        <w:pStyle w:val="Heading1"/>
      </w:pPr>
      <w:sdt>
        <w:sdtPr>
          <w:id w:val="250401295"/>
          <w:placeholder>
            <w:docPart w:val="2CF315A27D422C4D8F550109353CF205"/>
          </w:placeholder>
          <w:temporary/>
          <w:showingPlcHdr/>
          <w15:appearance w15:val="hidden"/>
        </w:sdtPr>
        <w:sdtEndPr/>
        <w:sdtContent>
          <w:r>
            <w:t>Awards and Acknowledgements</w:t>
          </w:r>
        </w:sdtContent>
      </w:sdt>
    </w:p>
    <w:p w14:paraId="5FAE81CD" w14:textId="77777777" w:rsidR="001F0E59" w:rsidRDefault="00BD4A3C">
      <w:pPr>
        <w:pStyle w:val="Heading2"/>
      </w:pPr>
      <w:r>
        <w:t>ITE A+ / CICSO</w:t>
      </w:r>
    </w:p>
    <w:p w14:paraId="44B66F63" w14:textId="77777777" w:rsidR="001F0E59" w:rsidRDefault="00BD4A3C">
      <w:r>
        <w:t>CISCO certification from PC Maintenance</w:t>
      </w:r>
    </w:p>
    <w:p w14:paraId="3265C045" w14:textId="77777777" w:rsidR="00F751D8" w:rsidRDefault="00F751D8"/>
    <w:p w14:paraId="40DA758C" w14:textId="17DC5B65" w:rsidR="00F751D8" w:rsidRPr="00F751D8" w:rsidRDefault="00F751D8">
      <w:pPr>
        <w:rPr>
          <w:b/>
          <w:sz w:val="26"/>
          <w:szCs w:val="26"/>
        </w:rPr>
      </w:pPr>
      <w:r w:rsidRPr="00F751D8">
        <w:rPr>
          <w:b/>
          <w:sz w:val="26"/>
          <w:szCs w:val="26"/>
        </w:rPr>
        <w:t>References</w:t>
      </w:r>
    </w:p>
    <w:p w14:paraId="1B2A7762" w14:textId="698D6D1B" w:rsidR="00F751D8" w:rsidRDefault="00F751D8">
      <w:r>
        <w:t xml:space="preserve">Joy </w:t>
      </w:r>
      <w:proofErr w:type="spellStart"/>
      <w:r>
        <w:t>Gasson</w:t>
      </w:r>
      <w:proofErr w:type="spellEnd"/>
    </w:p>
    <w:p w14:paraId="7BAAFBDE" w14:textId="11541AC1" w:rsidR="00F751D8" w:rsidRDefault="00F751D8">
      <w:r>
        <w:t>Otago Polytech</w:t>
      </w:r>
    </w:p>
    <w:p w14:paraId="719F8F94" w14:textId="35A56137" w:rsidR="00F751D8" w:rsidRDefault="00F751D8">
      <w:hyperlink r:id="rId7" w:history="1">
        <w:r w:rsidRPr="00412927">
          <w:rPr>
            <w:rStyle w:val="Hyperlink"/>
          </w:rPr>
          <w:t>Joy.gasson@op.ac.nz</w:t>
        </w:r>
      </w:hyperlink>
    </w:p>
    <w:p w14:paraId="54212D8A" w14:textId="77777777" w:rsidR="00F751D8" w:rsidRDefault="00F751D8"/>
    <w:p w14:paraId="248F40D1" w14:textId="77777777" w:rsidR="00F751D8" w:rsidRDefault="00F751D8"/>
    <w:p w14:paraId="26B6507E" w14:textId="57BC4D90" w:rsidR="00F751D8" w:rsidRDefault="00F751D8">
      <w:r>
        <w:t xml:space="preserve">Marie </w:t>
      </w:r>
      <w:proofErr w:type="spellStart"/>
      <w:r>
        <w:t>Bloggs</w:t>
      </w:r>
      <w:proofErr w:type="spellEnd"/>
    </w:p>
    <w:p w14:paraId="3B3ABEF3" w14:textId="6E6BEB66" w:rsidR="00F751D8" w:rsidRDefault="00F751D8">
      <w:r>
        <w:t xml:space="preserve">(03) 477 4774 </w:t>
      </w:r>
    </w:p>
    <w:p w14:paraId="4C27EA3C" w14:textId="77777777" w:rsidR="00F751D8" w:rsidRDefault="00F751D8">
      <w:r>
        <w:t xml:space="preserve">1 Smith St, </w:t>
      </w:r>
    </w:p>
    <w:p w14:paraId="3D328797" w14:textId="3251E660" w:rsidR="00F751D8" w:rsidRDefault="00F751D8">
      <w:r>
        <w:t>Dunedin</w:t>
      </w:r>
    </w:p>
    <w:sectPr w:rsidR="00F751D8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FAD5E" w14:textId="77777777" w:rsidR="00A266FD" w:rsidRDefault="00A266FD">
      <w:pPr>
        <w:spacing w:after="0" w:line="240" w:lineRule="auto"/>
      </w:pPr>
      <w:r>
        <w:separator/>
      </w:r>
    </w:p>
  </w:endnote>
  <w:endnote w:type="continuationSeparator" w:id="0">
    <w:p w14:paraId="72372776" w14:textId="77777777" w:rsidR="00A266FD" w:rsidRDefault="00A26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9A835" w14:textId="77777777" w:rsidR="001F0E59" w:rsidRDefault="00A266F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1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03927" w14:textId="77777777" w:rsidR="00A266FD" w:rsidRDefault="00A266FD">
      <w:pPr>
        <w:spacing w:after="0" w:line="240" w:lineRule="auto"/>
      </w:pPr>
      <w:r>
        <w:separator/>
      </w:r>
    </w:p>
  </w:footnote>
  <w:footnote w:type="continuationSeparator" w:id="0">
    <w:p w14:paraId="56FB08D3" w14:textId="77777777" w:rsidR="00A266FD" w:rsidRDefault="00A26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7971C" w14:textId="77777777" w:rsidR="001F0E59" w:rsidRDefault="00A266FD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75FCC4" wp14:editId="276EED5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EB5FBF7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218B0" w14:textId="77777777" w:rsidR="001F0E59" w:rsidRDefault="00A266FD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594832A" wp14:editId="0D78CA9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D5434C2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2479D3"/>
    <w:multiLevelType w:val="hybridMultilevel"/>
    <w:tmpl w:val="B0CA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F733A"/>
    <w:multiLevelType w:val="hybridMultilevel"/>
    <w:tmpl w:val="ACF0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0F"/>
    <w:rsid w:val="001F0E59"/>
    <w:rsid w:val="00457CC2"/>
    <w:rsid w:val="00511C0F"/>
    <w:rsid w:val="00A266FD"/>
    <w:rsid w:val="00A42B07"/>
    <w:rsid w:val="00BD4A3C"/>
    <w:rsid w:val="00F15F06"/>
    <w:rsid w:val="00F7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B86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F751D8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oy.gasson@op.ac.nz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allen/Library/Containers/com.microsoft.Word/Data/Library/Caches/1033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AA7A3A678F1345A9E90085BDA6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BFCB4-37F9-424B-8A77-0469B46F3A6B}"/>
      </w:docPartPr>
      <w:docPartBody>
        <w:p w:rsidR="00000000" w:rsidRDefault="00F17CBD">
          <w:pPr>
            <w:pStyle w:val="35AA7A3A678F1345A9E90085BDA608F7"/>
          </w:pPr>
          <w:r>
            <w:t>Education</w:t>
          </w:r>
        </w:p>
      </w:docPartBody>
    </w:docPart>
    <w:docPart>
      <w:docPartPr>
        <w:name w:val="EBFA982C5B7C244F8FC08D38E7EE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906EB-D7B6-6145-B8D7-301FB8DEDF88}"/>
      </w:docPartPr>
      <w:docPartBody>
        <w:p w:rsidR="00000000" w:rsidRDefault="00F17CBD">
          <w:pPr>
            <w:pStyle w:val="EBFA982C5B7C244F8FC08D38E7EE1BF8"/>
          </w:pPr>
          <w:r>
            <w:t>Experience</w:t>
          </w:r>
        </w:p>
      </w:docPartBody>
    </w:docPart>
    <w:docPart>
      <w:docPartPr>
        <w:name w:val="2CF315A27D422C4D8F550109353CF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6D2F-609E-0144-9C5D-EF5DA14E95EC}"/>
      </w:docPartPr>
      <w:docPartBody>
        <w:p w:rsidR="00000000" w:rsidRDefault="00F17CBD">
          <w:pPr>
            <w:pStyle w:val="2CF315A27D422C4D8F550109353CF205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AE"/>
    <w:rsid w:val="000769AE"/>
    <w:rsid w:val="00F1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2A78816A51694DB5B3672D72F442E0">
    <w:name w:val="802A78816A51694DB5B3672D72F442E0"/>
  </w:style>
  <w:style w:type="paragraph" w:customStyle="1" w:styleId="AB62071DEBEB9D40A8AF6CE0E64FB9AB">
    <w:name w:val="AB62071DEBEB9D40A8AF6CE0E64FB9AB"/>
  </w:style>
  <w:style w:type="paragraph" w:customStyle="1" w:styleId="DEB6CFC1BF22024589038E9B87959C46">
    <w:name w:val="DEB6CFC1BF22024589038E9B87959C46"/>
  </w:style>
  <w:style w:type="paragraph" w:customStyle="1" w:styleId="6F501291921BBA48B217064F7F6F97B4">
    <w:name w:val="6F501291921BBA48B217064F7F6F97B4"/>
  </w:style>
  <w:style w:type="paragraph" w:customStyle="1" w:styleId="35AA7A3A678F1345A9E90085BDA608F7">
    <w:name w:val="35AA7A3A678F1345A9E90085BDA608F7"/>
  </w:style>
  <w:style w:type="paragraph" w:customStyle="1" w:styleId="D39D43B8A9952747AC0126C9E6D26B59">
    <w:name w:val="D39D43B8A9952747AC0126C9E6D26B59"/>
  </w:style>
  <w:style w:type="paragraph" w:customStyle="1" w:styleId="9DACF99629F46E4EA426C70B9E902A8E">
    <w:name w:val="9DACF99629F46E4EA426C70B9E902A8E"/>
  </w:style>
  <w:style w:type="paragraph" w:customStyle="1" w:styleId="EBFA982C5B7C244F8FC08D38E7EE1BF8">
    <w:name w:val="EBFA982C5B7C244F8FC08D38E7EE1BF8"/>
  </w:style>
  <w:style w:type="paragraph" w:customStyle="1" w:styleId="AE044C48FCB701478B8A9A127963E9B4">
    <w:name w:val="AE044C48FCB701478B8A9A127963E9B4"/>
  </w:style>
  <w:style w:type="paragraph" w:customStyle="1" w:styleId="1E4808170E3C354A9A2619BC39BA3B7A">
    <w:name w:val="1E4808170E3C354A9A2619BC39BA3B7A"/>
  </w:style>
  <w:style w:type="paragraph" w:customStyle="1" w:styleId="5246BE673C014E43970281C279F052E0">
    <w:name w:val="5246BE673C014E43970281C279F052E0"/>
  </w:style>
  <w:style w:type="paragraph" w:customStyle="1" w:styleId="2CF315A27D422C4D8F550109353CF205">
    <w:name w:val="2CF315A27D422C4D8F550109353CF205"/>
  </w:style>
  <w:style w:type="paragraph" w:customStyle="1" w:styleId="80DD935B6D2F594BB4568E958EF6ED5C">
    <w:name w:val="80DD935B6D2F594BB4568E958EF6ED5C"/>
  </w:style>
  <w:style w:type="paragraph" w:customStyle="1" w:styleId="BE3EC89D5C701A40AA5CD57BA91671D9">
    <w:name w:val="BE3EC89D5C701A40AA5CD57BA91671D9"/>
  </w:style>
  <w:style w:type="paragraph" w:customStyle="1" w:styleId="A3C8EBD6D56A774EAB18ADE4E6DDBCC4">
    <w:name w:val="A3C8EBD6D56A774EAB18ADE4E6DDBCC4"/>
    <w:rsid w:val="00076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25</TotalTime>
  <Pages>2</Pages>
  <Words>248</Words>
  <Characters>1416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Allen</dc:creator>
  <cp:keywords/>
  <dc:description/>
  <cp:lastModifiedBy>Elise Allen</cp:lastModifiedBy>
  <cp:revision>3</cp:revision>
  <dcterms:created xsi:type="dcterms:W3CDTF">2017-01-23T20:36:00Z</dcterms:created>
  <dcterms:modified xsi:type="dcterms:W3CDTF">2017-01-23T21:36:00Z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